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E02DCD" w:rsidP="00523479">
            <w:pPr>
              <w:pStyle w:val="Initials"/>
            </w:pPr>
            <w:bookmarkStart w:id="0" w:name="_GoBack" w:colFirst="0" w:colLast="1"/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1EB1491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267D7CBDDFBC0468DA3CE50F3C8C9A7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7D2B89">
                  <w:t>pn</w:t>
                </w:r>
              </w:sdtContent>
            </w:sdt>
          </w:p>
          <w:p w:rsidR="00A50939" w:rsidRPr="00333CD3" w:rsidRDefault="00E37B22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EDCA7F6CBCCACA48924F991D01C089DC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:rsidR="002C2CDD" w:rsidRPr="00333CD3" w:rsidRDefault="007D2B89" w:rsidP="007569C1">
            <w:r>
              <w:t>My goal is to innovate my art field as well as educate the viewer on the various possibilities of mixed media art.</w:t>
            </w:r>
          </w:p>
          <w:p w:rsidR="002C2CDD" w:rsidRPr="00333CD3" w:rsidRDefault="00E37B22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DE44BAAE1CD4041AD8231661FB65E4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:rsidR="00741125" w:rsidRDefault="007D2B89" w:rsidP="00741125">
            <w:r>
              <w:t>Mix media art</w:t>
            </w:r>
          </w:p>
          <w:p w:rsidR="007D2B89" w:rsidRDefault="007D2B89" w:rsidP="00741125">
            <w:r>
              <w:t>Drawing</w:t>
            </w:r>
          </w:p>
          <w:p w:rsidR="007D2B89" w:rsidRDefault="007D2B89" w:rsidP="00741125">
            <w:r>
              <w:t>Photography</w:t>
            </w:r>
          </w:p>
          <w:p w:rsidR="007D2B89" w:rsidRDefault="007D2B89" w:rsidP="00741125">
            <w:r>
              <w:t>Adobe illustrator</w:t>
            </w:r>
          </w:p>
          <w:p w:rsidR="007D2B89" w:rsidRDefault="007D2B89" w:rsidP="00741125">
            <w:r>
              <w:t>Adobe Muse</w:t>
            </w:r>
          </w:p>
          <w:p w:rsidR="007D2B89" w:rsidRDefault="007D2B89" w:rsidP="00741125">
            <w:r>
              <w:t>Adobe Photoshop</w:t>
            </w:r>
          </w:p>
          <w:p w:rsidR="007D2B89" w:rsidRDefault="007D2B89" w:rsidP="00741125">
            <w:r>
              <w:t xml:space="preserve">Adobe </w:t>
            </w:r>
            <w:proofErr w:type="spellStart"/>
            <w:r>
              <w:t>lightroom</w:t>
            </w:r>
            <w:proofErr w:type="spellEnd"/>
          </w:p>
          <w:p w:rsidR="007D2B89" w:rsidRDefault="007D2B89" w:rsidP="00741125">
            <w:r>
              <w:t>Adobe InDesign</w:t>
            </w:r>
          </w:p>
          <w:p w:rsidR="007D2B89" w:rsidRDefault="007D2B89" w:rsidP="00741125"/>
          <w:p w:rsidR="007D2B89" w:rsidRPr="00333CD3" w:rsidRDefault="007D2B89" w:rsidP="007D2B89">
            <w:pPr>
              <w:pStyle w:val="Heading3"/>
            </w:pPr>
            <w:r>
              <w:t>Languages</w:t>
            </w:r>
          </w:p>
          <w:p w:rsidR="007D2B89" w:rsidRDefault="007D2B89" w:rsidP="00741125"/>
          <w:p w:rsidR="007D2B89" w:rsidRDefault="007D2B89" w:rsidP="00741125">
            <w:r>
              <w:t>Spanish-fluent</w:t>
            </w:r>
          </w:p>
          <w:p w:rsidR="007D2B89" w:rsidRDefault="007D2B89" w:rsidP="00741125">
            <w:r>
              <w:t>English- fluent</w:t>
            </w:r>
          </w:p>
          <w:p w:rsidR="007D2B89" w:rsidRDefault="007D2B89" w:rsidP="00741125"/>
          <w:p w:rsidR="007D2B89" w:rsidRDefault="007D2B89" w:rsidP="00741125">
            <w:r>
              <w:t>French- Intermediate- DELF  B2</w:t>
            </w:r>
          </w:p>
          <w:p w:rsidR="007D2B89" w:rsidRDefault="007D2B89" w:rsidP="00741125">
            <w:r>
              <w:t>Italian- Intermediate</w:t>
            </w:r>
          </w:p>
          <w:p w:rsidR="007D2B89" w:rsidRDefault="007D2B89" w:rsidP="00741125"/>
          <w:p w:rsidR="007D2B89" w:rsidRDefault="007D2B89" w:rsidP="00741125"/>
          <w:p w:rsidR="007D2B89" w:rsidRPr="00333CD3" w:rsidRDefault="007D2B89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E37B22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7BCD4E7F52DD824288C656ED452EE4D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2B89">
                        <w:t>Paulina Nieto Canterbury</w:t>
                      </w:r>
                    </w:sdtContent>
                  </w:sdt>
                </w:p>
                <w:p w:rsidR="00C612DA" w:rsidRPr="00333CD3" w:rsidRDefault="00E37B22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975736A7F8596A46885E1D7F045E7DC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>
                        <w:t>Profession or Industry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05A8F878931EFD4C93129E28B9FCB6D5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333CD3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:rsidR="002C2CDD" w:rsidRPr="00333CD3" w:rsidRDefault="00E37B22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3B76695826B3C1428329EE2138302A6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:rsidR="002C2CDD" w:rsidRPr="00333CD3" w:rsidRDefault="002C2CDD" w:rsidP="007569C1">
            <w:pPr>
              <w:pStyle w:val="Heading4"/>
            </w:pPr>
            <w:r w:rsidRPr="00333CD3">
              <w:t xml:space="preserve"> </w:t>
            </w:r>
            <w:r w:rsidR="007D2B89">
              <w:t>freelance Artist</w:t>
            </w:r>
          </w:p>
          <w:p w:rsidR="002C2CDD" w:rsidRPr="00333CD3" w:rsidRDefault="00E37B22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F86020D386B37143939A6B929A931D7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:rsidR="002C2CDD" w:rsidRPr="00333CD3" w:rsidRDefault="007D2B89" w:rsidP="007569C1">
            <w:pPr>
              <w:pStyle w:val="Heading4"/>
            </w:pPr>
            <w:r>
              <w:t>visual arts</w:t>
            </w:r>
            <w:r w:rsidR="002C2CDD" w:rsidRPr="00333CD3">
              <w:t xml:space="preserve"> • </w:t>
            </w:r>
            <w:r>
              <w:t>2015-present</w:t>
            </w:r>
            <w:r w:rsidR="002C2CDD" w:rsidRPr="00333CD3">
              <w:t xml:space="preserve"> • </w:t>
            </w:r>
            <w:r>
              <w:t>miami international university of art and design</w:t>
            </w:r>
          </w:p>
          <w:p w:rsidR="002C2CDD" w:rsidRPr="00333CD3" w:rsidRDefault="002C2CDD" w:rsidP="007569C1"/>
          <w:p w:rsidR="002C2CDD" w:rsidRPr="00333CD3" w:rsidRDefault="002C2CDD" w:rsidP="007569C1"/>
          <w:p w:rsidR="002C2CDD" w:rsidRPr="00333CD3" w:rsidRDefault="00E37B22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F266ECA62173734AADEB50657E1E236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:rsidR="007D2B89" w:rsidRPr="00333CD3" w:rsidRDefault="007D2B89" w:rsidP="007D2B89">
            <w:pPr>
              <w:pStyle w:val="Heading4"/>
            </w:pPr>
            <w:r>
              <w:t>missionary work</w:t>
            </w:r>
            <w:r w:rsidRPr="00333CD3">
              <w:t xml:space="preserve"> •</w:t>
            </w:r>
            <w:r>
              <w:t xml:space="preserve">april </w:t>
            </w:r>
            <w:r w:rsidRPr="00333CD3">
              <w:t xml:space="preserve"> </w:t>
            </w:r>
            <w:r>
              <w:t>2013</w:t>
            </w:r>
            <w:r w:rsidRPr="00333CD3">
              <w:t xml:space="preserve"> • </w:t>
            </w:r>
            <w:r>
              <w:t>Lourdes, france</w:t>
            </w:r>
          </w:p>
          <w:p w:rsidR="00741125" w:rsidRPr="00333CD3" w:rsidRDefault="00741125" w:rsidP="00741125"/>
        </w:tc>
      </w:tr>
      <w:bookmarkEnd w:id="0"/>
      <w:tr w:rsidR="007D2B89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7D2B89" w:rsidRDefault="007D2B89" w:rsidP="007D2B89">
            <w:pPr>
              <w:pStyle w:val="Initials"/>
              <w:ind w:left="0"/>
              <w:jc w:val="left"/>
              <w:rPr>
                <w:noProof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:rsidR="007D2B89" w:rsidRDefault="007D2B89" w:rsidP="00C612DA">
            <w:pPr>
              <w:pStyle w:val="Heading1"/>
            </w:pPr>
          </w:p>
        </w:tc>
      </w:tr>
      <w:tr w:rsidR="007D2B89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7D2B89" w:rsidRDefault="007D2B89" w:rsidP="00523479">
            <w:pPr>
              <w:pStyle w:val="Initials"/>
              <w:rPr>
                <w:noProof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:rsidR="007D2B89" w:rsidRDefault="007D2B89" w:rsidP="00C612DA">
            <w:pPr>
              <w:pStyle w:val="Heading1"/>
            </w:pPr>
          </w:p>
        </w:tc>
      </w:tr>
    </w:tbl>
    <w:p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6"/>
      <w:footerReference w:type="default" r:id="rId7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B22" w:rsidRDefault="00E37B22" w:rsidP="00713050">
      <w:pPr>
        <w:spacing w:line="240" w:lineRule="auto"/>
      </w:pPr>
      <w:r>
        <w:separator/>
      </w:r>
    </w:p>
  </w:endnote>
  <w:endnote w:type="continuationSeparator" w:id="0">
    <w:p w:rsidR="00E37B22" w:rsidRDefault="00E37B2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2340EB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D533CE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E1030AB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C61999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0C3A0EC67AF9374FB34BACF7D69C0E8C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F266ECA62173734AADEB50657E1E2368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27CEA68D054660428F13F3610F33EC2C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B22" w:rsidRDefault="00E37B22" w:rsidP="00713050">
      <w:pPr>
        <w:spacing w:line="240" w:lineRule="auto"/>
      </w:pPr>
      <w:r>
        <w:separator/>
      </w:r>
    </w:p>
  </w:footnote>
  <w:footnote w:type="continuationSeparator" w:id="0">
    <w:p w:rsidR="00E37B22" w:rsidRDefault="00E37B2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732FB63" wp14:editId="69E2D1B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227F27B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7D2B89">
                <w:t>pn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89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23479"/>
    <w:rsid w:val="00543DB7"/>
    <w:rsid w:val="005729B0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7D2B89"/>
    <w:rsid w:val="00811117"/>
    <w:rsid w:val="00841146"/>
    <w:rsid w:val="0088504C"/>
    <w:rsid w:val="0089382B"/>
    <w:rsid w:val="008A1907"/>
    <w:rsid w:val="008C6BCA"/>
    <w:rsid w:val="008C7B50"/>
    <w:rsid w:val="009B3C40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37B22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44CBE"/>
  <w15:chartTrackingRefBased/>
  <w15:docId w15:val="{4BF2E7DF-86AC-1A49-812B-CDE31D5C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ulinanietocanterbury/Library/Containers/com.microsoft.Word/Data/Library/Application%20Support/Microsoft/Office/16.0/DTS/en-US%7b15518CA1-B97C-B34B-AEBB-CA1C89394FCC%7d/%7b7EA603C9-DFAA-7449-8E29-8CF0CA7CEA08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67D7CBDDFBC0468DA3CE50F3C8C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C19F8-9235-FC4E-A260-03E361A4CA1B}"/>
      </w:docPartPr>
      <w:docPartBody>
        <w:p w:rsidR="00000000" w:rsidRDefault="006E7803">
          <w:pPr>
            <w:pStyle w:val="0267D7CBDDFBC0468DA3CE50F3C8C9A7"/>
          </w:pPr>
          <w:r w:rsidRPr="00333CD3">
            <w:t>YN</w:t>
          </w:r>
        </w:p>
      </w:docPartBody>
    </w:docPart>
    <w:docPart>
      <w:docPartPr>
        <w:name w:val="EDCA7F6CBCCACA48924F991D01C08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5C36F-D580-5449-AF1F-AAC4CE770FAE}"/>
      </w:docPartPr>
      <w:docPartBody>
        <w:p w:rsidR="00000000" w:rsidRDefault="006E7803">
          <w:pPr>
            <w:pStyle w:val="EDCA7F6CBCCACA48924F991D01C089DC"/>
          </w:pPr>
          <w:r>
            <w:t>Objective</w:t>
          </w:r>
        </w:p>
      </w:docPartBody>
    </w:docPart>
    <w:docPart>
      <w:docPartPr>
        <w:name w:val="8DE44BAAE1CD4041AD8231661FB65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DDEE9-724F-2047-838C-CC88A285B4FE}"/>
      </w:docPartPr>
      <w:docPartBody>
        <w:p w:rsidR="00000000" w:rsidRDefault="006E7803">
          <w:pPr>
            <w:pStyle w:val="8DE44BAAE1CD4041AD8231661FB65E4E"/>
          </w:pPr>
          <w:r w:rsidRPr="00333CD3">
            <w:t>Skills</w:t>
          </w:r>
        </w:p>
      </w:docPartBody>
    </w:docPart>
    <w:docPart>
      <w:docPartPr>
        <w:name w:val="7BCD4E7F52DD824288C656ED452EE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C65C2-D595-2947-B519-2524A0E165EE}"/>
      </w:docPartPr>
      <w:docPartBody>
        <w:p w:rsidR="00000000" w:rsidRDefault="006E7803">
          <w:pPr>
            <w:pStyle w:val="7BCD4E7F52DD824288C656ED452EE4D2"/>
          </w:pPr>
          <w:r>
            <w:t>Your Name</w:t>
          </w:r>
        </w:p>
      </w:docPartBody>
    </w:docPart>
    <w:docPart>
      <w:docPartPr>
        <w:name w:val="975736A7F8596A46885E1D7F045E7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7C937-C594-E04B-8EF1-2113E1147ED9}"/>
      </w:docPartPr>
      <w:docPartBody>
        <w:p w:rsidR="00000000" w:rsidRDefault="006E7803">
          <w:pPr>
            <w:pStyle w:val="975736A7F8596A46885E1D7F045E7DC0"/>
          </w:pPr>
          <w:r>
            <w:t>Profe</w:t>
          </w:r>
          <w:r>
            <w:t>ssion or Industry</w:t>
          </w:r>
        </w:p>
      </w:docPartBody>
    </w:docPart>
    <w:docPart>
      <w:docPartPr>
        <w:name w:val="05A8F878931EFD4C93129E28B9FCB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AAB5F-13B0-8A48-88A0-2886570F05BF}"/>
      </w:docPartPr>
      <w:docPartBody>
        <w:p w:rsidR="00000000" w:rsidRDefault="006E7803">
          <w:pPr>
            <w:pStyle w:val="05A8F878931EFD4C93129E28B9FCB6D5"/>
          </w:pPr>
          <w:r w:rsidRPr="00333CD3">
            <w:t>Link to other online properties: Portfolio/Website/Blog</w:t>
          </w:r>
        </w:p>
      </w:docPartBody>
    </w:docPart>
    <w:docPart>
      <w:docPartPr>
        <w:name w:val="3B76695826B3C1428329EE2138302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670E8-BA28-E044-B486-460693D73705}"/>
      </w:docPartPr>
      <w:docPartBody>
        <w:p w:rsidR="00000000" w:rsidRDefault="006E7803">
          <w:pPr>
            <w:pStyle w:val="3B76695826B3C1428329EE2138302A6C"/>
          </w:pPr>
          <w:r w:rsidRPr="00333CD3">
            <w:t>Experience</w:t>
          </w:r>
        </w:p>
      </w:docPartBody>
    </w:docPart>
    <w:docPart>
      <w:docPartPr>
        <w:name w:val="F86020D386B37143939A6B929A931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5CA89-8B5B-0348-9709-C6C4B97F576A}"/>
      </w:docPartPr>
      <w:docPartBody>
        <w:p w:rsidR="00000000" w:rsidRDefault="006E7803">
          <w:pPr>
            <w:pStyle w:val="F86020D386B37143939A6B929A931D71"/>
          </w:pPr>
          <w:r w:rsidRPr="00333CD3">
            <w:t>Education</w:t>
          </w:r>
        </w:p>
      </w:docPartBody>
    </w:docPart>
    <w:docPart>
      <w:docPartPr>
        <w:name w:val="0C3A0EC67AF9374FB34BACF7D69C0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66E59-FA15-654B-A7A8-C30FCDEB9F67}"/>
      </w:docPartPr>
      <w:docPartBody>
        <w:p w:rsidR="00000000" w:rsidRDefault="006E7803">
          <w:pPr>
            <w:pStyle w:val="0C3A0EC67AF9374FB34BACF7D69C0E8C"/>
          </w:pPr>
          <w:r w:rsidRPr="00333CD3">
            <w:t>School</w:t>
          </w:r>
        </w:p>
      </w:docPartBody>
    </w:docPart>
    <w:docPart>
      <w:docPartPr>
        <w:name w:val="F266ECA62173734AADEB50657E1E2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468D3-3849-6042-B0C9-6FD2726FCC50}"/>
      </w:docPartPr>
      <w:docPartBody>
        <w:p w:rsidR="00000000" w:rsidRDefault="006E7803">
          <w:pPr>
            <w:pStyle w:val="F266ECA62173734AADEB50657E1E2368"/>
          </w:pPr>
          <w:r w:rsidRPr="00333CD3">
            <w:t>Volunteer Experience or Leadership</w:t>
          </w:r>
        </w:p>
      </w:docPartBody>
    </w:docPart>
    <w:docPart>
      <w:docPartPr>
        <w:name w:val="27CEA68D054660428F13F3610F33E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AEF13-31E2-0E47-901B-6F8AFBA70088}"/>
      </w:docPartPr>
      <w:docPartBody>
        <w:p w:rsidR="00000000" w:rsidRDefault="00573468" w:rsidP="00573468">
          <w:pPr>
            <w:pStyle w:val="27CEA68D054660428F13F3610F33EC2C"/>
          </w:pPr>
          <w:r w:rsidRPr="00333CD3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68"/>
    <w:rsid w:val="00573468"/>
    <w:rsid w:val="006E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67D7CBDDFBC0468DA3CE50F3C8C9A7">
    <w:name w:val="0267D7CBDDFBC0468DA3CE50F3C8C9A7"/>
  </w:style>
  <w:style w:type="paragraph" w:customStyle="1" w:styleId="EDCA7F6CBCCACA48924F991D01C089DC">
    <w:name w:val="EDCA7F6CBCCACA48924F991D01C089DC"/>
  </w:style>
  <w:style w:type="paragraph" w:customStyle="1" w:styleId="A6CBE3391240754792FACA9F43FBEFE6">
    <w:name w:val="A6CBE3391240754792FACA9F43FBEFE6"/>
  </w:style>
  <w:style w:type="paragraph" w:customStyle="1" w:styleId="8DE44BAAE1CD4041AD8231661FB65E4E">
    <w:name w:val="8DE44BAAE1CD4041AD8231661FB65E4E"/>
  </w:style>
  <w:style w:type="paragraph" w:customStyle="1" w:styleId="E8617E0378E3494A96ED9B515B394AFD">
    <w:name w:val="E8617E0378E3494A96ED9B515B394AFD"/>
  </w:style>
  <w:style w:type="paragraph" w:customStyle="1" w:styleId="7BCD4E7F52DD824288C656ED452EE4D2">
    <w:name w:val="7BCD4E7F52DD824288C656ED452EE4D2"/>
  </w:style>
  <w:style w:type="paragraph" w:customStyle="1" w:styleId="975736A7F8596A46885E1D7F045E7DC0">
    <w:name w:val="975736A7F8596A46885E1D7F045E7DC0"/>
  </w:style>
  <w:style w:type="paragraph" w:customStyle="1" w:styleId="05A8F878931EFD4C93129E28B9FCB6D5">
    <w:name w:val="05A8F878931EFD4C93129E28B9FCB6D5"/>
  </w:style>
  <w:style w:type="paragraph" w:customStyle="1" w:styleId="3B76695826B3C1428329EE2138302A6C">
    <w:name w:val="3B76695826B3C1428329EE2138302A6C"/>
  </w:style>
  <w:style w:type="paragraph" w:customStyle="1" w:styleId="0ADAB6C355C62F4E8B17591584E1F9F4">
    <w:name w:val="0ADAB6C355C62F4E8B17591584E1F9F4"/>
  </w:style>
  <w:style w:type="paragraph" w:customStyle="1" w:styleId="4FDA1AB53699B34283D31A151B688CE5">
    <w:name w:val="4FDA1AB53699B34283D31A151B688CE5"/>
  </w:style>
  <w:style w:type="paragraph" w:customStyle="1" w:styleId="45EAF0932EA5454FB9F33B418EC26DFE">
    <w:name w:val="45EAF0932EA5454FB9F33B418EC26DFE"/>
  </w:style>
  <w:style w:type="paragraph" w:customStyle="1" w:styleId="72FBBDE4A526BF458C18936106E565D8">
    <w:name w:val="72FBBDE4A526BF458C18936106E565D8"/>
  </w:style>
  <w:style w:type="paragraph" w:customStyle="1" w:styleId="9EDD23EDF73A4D4E9B7BF83D4018F3E7">
    <w:name w:val="9EDD23EDF73A4D4E9B7BF83D4018F3E7"/>
  </w:style>
  <w:style w:type="paragraph" w:customStyle="1" w:styleId="B1D6D1C8C0F358419D0B96EF2FEF5EBC">
    <w:name w:val="B1D6D1C8C0F358419D0B96EF2FEF5EBC"/>
  </w:style>
  <w:style w:type="paragraph" w:customStyle="1" w:styleId="7FDB069566050A47BF2B9F56BF91DE30">
    <w:name w:val="7FDB069566050A47BF2B9F56BF91DE30"/>
  </w:style>
  <w:style w:type="paragraph" w:customStyle="1" w:styleId="172FC8B7BFC5B74DB78D153A978E8F45">
    <w:name w:val="172FC8B7BFC5B74DB78D153A978E8F45"/>
  </w:style>
  <w:style w:type="paragraph" w:customStyle="1" w:styleId="F86020D386B37143939A6B929A931D71">
    <w:name w:val="F86020D386B37143939A6B929A931D71"/>
  </w:style>
  <w:style w:type="paragraph" w:customStyle="1" w:styleId="5D50E1CCF9851B4ABC0D5B33867350E2">
    <w:name w:val="5D50E1CCF9851B4ABC0D5B33867350E2"/>
  </w:style>
  <w:style w:type="paragraph" w:customStyle="1" w:styleId="F2270D1B62DF10429473AFCF928324A7">
    <w:name w:val="F2270D1B62DF10429473AFCF928324A7"/>
  </w:style>
  <w:style w:type="paragraph" w:customStyle="1" w:styleId="DFEC49CF88E4AC4AACA8DB9C5030B437">
    <w:name w:val="DFEC49CF88E4AC4AACA8DB9C5030B437"/>
  </w:style>
  <w:style w:type="paragraph" w:customStyle="1" w:styleId="57888F22C5A32341A313E475CBA1FB6A">
    <w:name w:val="57888F22C5A32341A313E475CBA1FB6A"/>
  </w:style>
  <w:style w:type="paragraph" w:customStyle="1" w:styleId="B05AA050616EE247B771F52891867407">
    <w:name w:val="B05AA050616EE247B771F52891867407"/>
  </w:style>
  <w:style w:type="paragraph" w:customStyle="1" w:styleId="F66D03CA18D8B04F991F9B145CA3C1B2">
    <w:name w:val="F66D03CA18D8B04F991F9B145CA3C1B2"/>
  </w:style>
  <w:style w:type="paragraph" w:customStyle="1" w:styleId="0C3A0EC67AF9374FB34BACF7D69C0E8C">
    <w:name w:val="0C3A0EC67AF9374FB34BACF7D69C0E8C"/>
  </w:style>
  <w:style w:type="paragraph" w:customStyle="1" w:styleId="904031ADD99978458BCDF0CD8DD6997E">
    <w:name w:val="904031ADD99978458BCDF0CD8DD6997E"/>
  </w:style>
  <w:style w:type="paragraph" w:customStyle="1" w:styleId="F266ECA62173734AADEB50657E1E2368">
    <w:name w:val="F266ECA62173734AADEB50657E1E2368"/>
  </w:style>
  <w:style w:type="paragraph" w:customStyle="1" w:styleId="E29647236FD13F4B9DD6961D7A3F55C9">
    <w:name w:val="E29647236FD13F4B9DD6961D7A3F55C9"/>
  </w:style>
  <w:style w:type="paragraph" w:customStyle="1" w:styleId="27CEA68D054660428F13F3610F33EC2C">
    <w:name w:val="27CEA68D054660428F13F3610F33EC2C"/>
    <w:rsid w:val="005734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27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Nieto Canterbury</dc:creator>
  <cp:keywords/>
  <dc:description/>
  <cp:lastModifiedBy>Paulina Nieto Canterbury</cp:lastModifiedBy>
  <cp:revision>1</cp:revision>
  <dcterms:created xsi:type="dcterms:W3CDTF">2018-12-04T18:43:00Z</dcterms:created>
  <dcterms:modified xsi:type="dcterms:W3CDTF">2018-12-04T19:49:00Z</dcterms:modified>
</cp:coreProperties>
</file>